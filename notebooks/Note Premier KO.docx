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rez Prendre des notes :"/>
        <w:tag w:val="Entrez Prendre des notes :"/>
        <w:id w:val="1946798941"/>
        <w:placeholder>
          <w:docPart w:val="6FF7CB7E03284D089B2BED73ED75D240"/>
        </w:placeholder>
        <w:temporary/>
        <w:showingPlcHdr/>
        <w15:appearance w15:val="hidden"/>
      </w:sdtPr>
      <w:sdtContent>
        <w:p w14:paraId="589E0572" w14:textId="77777777" w:rsidR="008918F2" w:rsidRDefault="007C677B">
          <w:pPr>
            <w:pStyle w:val="Titre1"/>
          </w:pPr>
          <w:r>
            <w:rPr>
              <w:lang w:bidi="fr-FR"/>
            </w:rPr>
            <w:t>Prise de notes</w:t>
          </w:r>
        </w:p>
      </w:sdtContent>
    </w:sdt>
    <w:p w14:paraId="632721C3" w14:textId="18A18F68" w:rsidR="008918F2" w:rsidRDefault="00156769" w:rsidP="00156769">
      <w:pPr>
        <w:pStyle w:val="Listepuces"/>
      </w:pPr>
      <w:r>
        <w:t>Pas d’examen final, des validations continue</w:t>
      </w:r>
    </w:p>
    <w:p w14:paraId="09074567" w14:textId="7688515B" w:rsidR="00A80E77" w:rsidRDefault="00A80E77" w:rsidP="00156769">
      <w:pPr>
        <w:pStyle w:val="Listepuces"/>
      </w:pPr>
      <w:r>
        <w:t>Pour voir les questions / réponses : support.datascientest.com</w:t>
      </w:r>
    </w:p>
    <w:p w14:paraId="66A5F523" w14:textId="3ECB032C" w:rsidR="00320DC8" w:rsidRDefault="00320DC8" w:rsidP="00156769">
      <w:pPr>
        <w:pStyle w:val="Listepuces"/>
      </w:pPr>
      <w:r>
        <w:t>Notion.so : Pour revoir les atelier vidéo</w:t>
      </w:r>
    </w:p>
    <w:p w14:paraId="0D458C20" w14:textId="2FB1590F" w:rsidR="00DF7F1D" w:rsidRDefault="00DF7F1D" w:rsidP="00156769">
      <w:pPr>
        <w:pStyle w:val="Listepuces"/>
      </w:pPr>
      <w:r>
        <w:t>21 &amp; 22 février : 2 journées dédiées à l’accompagnement</w:t>
      </w:r>
    </w:p>
    <w:p w14:paraId="41B273E9" w14:textId="41E254E3" w:rsidR="00DF7F1D" w:rsidRDefault="00DF7F1D" w:rsidP="00156769">
      <w:pPr>
        <w:pStyle w:val="Listepuces"/>
      </w:pPr>
      <w:r>
        <w:t>6 mars : Comment démarrer en freelance ?</w:t>
      </w:r>
    </w:p>
    <w:p w14:paraId="22DF5558" w14:textId="200938C6" w:rsidR="00DF7F1D" w:rsidRDefault="00DF7F1D" w:rsidP="00156769">
      <w:pPr>
        <w:pStyle w:val="Listepuces"/>
      </w:pPr>
      <w:r>
        <w:t xml:space="preserve">Canal </w:t>
      </w:r>
      <w:proofErr w:type="spellStart"/>
      <w:r w:rsidRPr="00DF7F1D">
        <w:t>career_management</w:t>
      </w:r>
      <w:proofErr w:type="spellEnd"/>
      <w:r>
        <w:t xml:space="preserve"> sur </w:t>
      </w:r>
      <w:proofErr w:type="spellStart"/>
      <w:r>
        <w:t>slack</w:t>
      </w:r>
      <w:proofErr w:type="spellEnd"/>
      <w:r>
        <w:t xml:space="preserve"> pour savoir les prochains ateliers, infos sur les hackathons, pour des articles </w:t>
      </w:r>
      <w:proofErr w:type="spellStart"/>
      <w:r>
        <w:t>pertinant</w:t>
      </w:r>
      <w:proofErr w:type="spellEnd"/>
    </w:p>
    <w:p w14:paraId="6F47166B" w14:textId="77777777" w:rsidR="008918F2" w:rsidRPr="00F22C48" w:rsidRDefault="00000000" w:rsidP="00F22C48">
      <w:pPr>
        <w:pStyle w:val="Titre2"/>
      </w:pPr>
      <w:sdt>
        <w:sdtPr>
          <w:alias w:val="Titre 2 :"/>
          <w:tag w:val="Titre 2 :"/>
          <w:id w:val="-1712107927"/>
          <w:placeholder>
            <w:docPart w:val="F088A92D449A4446864254139F655D67"/>
          </w:placeholder>
          <w:temporary/>
          <w:showingPlcHdr/>
          <w15:appearance w15:val="hidden"/>
        </w:sdtPr>
        <w:sdtContent>
          <w:r w:rsidR="00F22C48" w:rsidRPr="00F22C48">
            <w:rPr>
              <w:lang w:bidi="fr-FR"/>
            </w:rPr>
            <w:t>Pour plus d’informations et obtenir OneNote,</w:t>
          </w:r>
          <w:r w:rsidR="00F22C48">
            <w:rPr>
              <w:lang w:bidi="fr-FR"/>
            </w:rPr>
            <w:t xml:space="preserve"> visitez </w:t>
          </w:r>
        </w:sdtContent>
      </w:sdt>
      <w:sdt>
        <w:sdtPr>
          <w:rPr>
            <w:rStyle w:val="Lienhypertexte"/>
          </w:rPr>
          <w:alias w:val="Lien hypertexte :"/>
          <w:tag w:val="Lien hypertexte :"/>
          <w:id w:val="731575559"/>
          <w:placeholder>
            <w:docPart w:val="3FCCDD9080284268B774A0E2014C1564"/>
          </w:placeholder>
          <w:temporary/>
          <w:showingPlcHdr/>
          <w15:appearance w15:val="hidden"/>
        </w:sdtPr>
        <w:sdtEndPr>
          <w:rPr>
            <w:rStyle w:val="Policepardfaut"/>
            <w:color w:val="595959" w:themeColor="text1" w:themeTint="A6"/>
            <w:u w:val="none"/>
          </w:rPr>
        </w:sdtEndPr>
        <w:sdtContent>
          <w:hyperlink r:id="rId7" w:history="1">
            <w:r w:rsidR="00F22C48" w:rsidRPr="00F22C48">
              <w:rPr>
                <w:rStyle w:val="Lienhypertexte"/>
                <w:lang w:bidi="fr-FR"/>
              </w:rPr>
              <w:t>www.onenote.com</w:t>
            </w:r>
          </w:hyperlink>
        </w:sdtContent>
      </w:sdt>
      <w:r w:rsidR="00E34FED" w:rsidRPr="00F22C48">
        <w:rPr>
          <w:lang w:bidi="fr-FR"/>
        </w:rPr>
        <w:t>.</w:t>
      </w:r>
    </w:p>
    <w:sectPr w:rsidR="008918F2" w:rsidRPr="00F22C48" w:rsidSect="00C33057">
      <w:footerReference w:type="default" r:id="rId8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D012" w14:textId="77777777" w:rsidR="000C28B2" w:rsidRDefault="000C28B2">
      <w:r>
        <w:separator/>
      </w:r>
    </w:p>
    <w:p w14:paraId="7BF23840" w14:textId="77777777" w:rsidR="000C28B2" w:rsidRDefault="000C28B2"/>
  </w:endnote>
  <w:endnote w:type="continuationSeparator" w:id="0">
    <w:p w14:paraId="35915183" w14:textId="77777777" w:rsidR="000C28B2" w:rsidRDefault="000C28B2">
      <w:r>
        <w:continuationSeparator/>
      </w:r>
    </w:p>
    <w:p w14:paraId="22F0DCAB" w14:textId="77777777" w:rsidR="000C28B2" w:rsidRDefault="000C2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E8EAB" w14:textId="77777777" w:rsidR="008918F2" w:rsidRDefault="00E34F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33057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CB24" w14:textId="77777777" w:rsidR="000C28B2" w:rsidRDefault="000C28B2">
      <w:r>
        <w:separator/>
      </w:r>
    </w:p>
    <w:p w14:paraId="17F7130D" w14:textId="77777777" w:rsidR="000C28B2" w:rsidRDefault="000C28B2"/>
  </w:footnote>
  <w:footnote w:type="continuationSeparator" w:id="0">
    <w:p w14:paraId="031E0E8E" w14:textId="77777777" w:rsidR="000C28B2" w:rsidRDefault="000C28B2">
      <w:r>
        <w:continuationSeparator/>
      </w:r>
    </w:p>
    <w:p w14:paraId="33212272" w14:textId="77777777" w:rsidR="000C28B2" w:rsidRDefault="000C28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0855">
    <w:abstractNumId w:val="2"/>
  </w:num>
  <w:num w:numId="2" w16cid:durableId="1973900100">
    <w:abstractNumId w:val="1"/>
  </w:num>
  <w:num w:numId="3" w16cid:durableId="652296274">
    <w:abstractNumId w:val="3"/>
  </w:num>
  <w:num w:numId="4" w16cid:durableId="845904358">
    <w:abstractNumId w:val="4"/>
  </w:num>
  <w:num w:numId="5" w16cid:durableId="194460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EB"/>
    <w:rsid w:val="0004068E"/>
    <w:rsid w:val="000B1AD1"/>
    <w:rsid w:val="000C28B2"/>
    <w:rsid w:val="00156769"/>
    <w:rsid w:val="001F0CCA"/>
    <w:rsid w:val="00320DC8"/>
    <w:rsid w:val="00384C4B"/>
    <w:rsid w:val="00425F0D"/>
    <w:rsid w:val="00467017"/>
    <w:rsid w:val="00713E5A"/>
    <w:rsid w:val="007C677B"/>
    <w:rsid w:val="00827C3E"/>
    <w:rsid w:val="008317EB"/>
    <w:rsid w:val="008918F2"/>
    <w:rsid w:val="00A00F75"/>
    <w:rsid w:val="00A80E77"/>
    <w:rsid w:val="00B41922"/>
    <w:rsid w:val="00C33057"/>
    <w:rsid w:val="00DF7F1D"/>
    <w:rsid w:val="00E34FED"/>
    <w:rsid w:val="00E428BD"/>
    <w:rsid w:val="00E93456"/>
    <w:rsid w:val="00F016D9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F9BAD"/>
  <w15:chartTrackingRefBased/>
  <w15:docId w15:val="{4750C5C2-CECC-40E4-9478-322832FC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Titre1">
    <w:name w:val="heading 1"/>
    <w:basedOn w:val="Normal"/>
    <w:next w:val="Normal"/>
    <w:link w:val="Titre1C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sid w:val="00713E5A"/>
    <w:rPr>
      <w:color w:val="595959" w:themeColor="text1" w:themeTint="A6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8"/>
    <w:qFormat/>
    <w:rsid w:val="00F22C48"/>
    <w:rPr>
      <w:color w:val="731C3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25F0D"/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25F0D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25F0D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5F0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5F0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5F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5F0D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25F0D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25F0D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5F0D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25F0D"/>
    <w:rPr>
      <w:rFonts w:ascii="Consolas" w:hAnsi="Consolas"/>
      <w:sz w:val="22"/>
      <w:szCs w:val="21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r\AppData\Roaming\Microsoft\Templates\Prendre%20des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F7CB7E03284D089B2BED73ED75D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5CE5C-349A-4CA0-845E-955F80651DFE}"/>
      </w:docPartPr>
      <w:docPartBody>
        <w:p w:rsidR="00000000" w:rsidRDefault="00000000">
          <w:pPr>
            <w:pStyle w:val="6FF7CB7E03284D089B2BED73ED75D240"/>
          </w:pPr>
          <w:r>
            <w:rPr>
              <w:lang w:bidi="fr-FR"/>
            </w:rPr>
            <w:t>Prise de notes</w:t>
          </w:r>
        </w:p>
      </w:docPartBody>
    </w:docPart>
    <w:docPart>
      <w:docPartPr>
        <w:name w:val="F088A92D449A4446864254139F655D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DA6B9C-FA0C-4B72-AF48-8938315D37D5}"/>
      </w:docPartPr>
      <w:docPartBody>
        <w:p w:rsidR="00000000" w:rsidRDefault="00000000">
          <w:pPr>
            <w:pStyle w:val="F088A92D449A4446864254139F655D67"/>
          </w:pPr>
          <w:r w:rsidRPr="00F22C48">
            <w:rPr>
              <w:lang w:bidi="fr-FR"/>
            </w:rPr>
            <w:t>Pour plus d’informations et obtenir OneNote,</w:t>
          </w:r>
          <w:r>
            <w:rPr>
              <w:lang w:bidi="fr-FR"/>
            </w:rPr>
            <w:t xml:space="preserve"> visitez </w:t>
          </w:r>
        </w:p>
      </w:docPartBody>
    </w:docPart>
    <w:docPart>
      <w:docPartPr>
        <w:name w:val="3FCCDD9080284268B774A0E2014C15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DBD523-7B6A-406D-9FC3-51A3937FFC27}"/>
      </w:docPartPr>
      <w:docPartBody>
        <w:p w:rsidR="00000000" w:rsidRDefault="00000000">
          <w:pPr>
            <w:pStyle w:val="3FCCDD9080284268B774A0E2014C1564"/>
          </w:pPr>
          <w:hyperlink r:id="rId5" w:history="1">
            <w:r w:rsidRPr="00F22C48">
              <w:rPr>
                <w:rStyle w:val="Lienhypertexte"/>
                <w:lang w:bidi="fr-FR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93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A2"/>
    <w:rsid w:val="0053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FF7CB7E03284D089B2BED73ED75D240">
    <w:name w:val="6FF7CB7E03284D089B2BED73ED75D240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184613DC01A4FAC823EB7A3A6D33D3B">
    <w:name w:val="E184613DC01A4FAC823EB7A3A6D33D3B"/>
  </w:style>
  <w:style w:type="paragraph" w:customStyle="1" w:styleId="F088A92D449A4446864254139F655D67">
    <w:name w:val="F088A92D449A4446864254139F655D67"/>
  </w:style>
  <w:style w:type="character" w:styleId="Lienhypertexte">
    <w:name w:val="Hyperlink"/>
    <w:basedOn w:val="Policepardfaut"/>
    <w:uiPriority w:val="98"/>
    <w:qFormat/>
    <w:rPr>
      <w:color w:val="0563C1" w:themeColor="hyperlink"/>
      <w:u w:val="single"/>
    </w:rPr>
  </w:style>
  <w:style w:type="paragraph" w:customStyle="1" w:styleId="3FCCDD9080284268B774A0E2014C1564">
    <w:name w:val="3FCCDD9080284268B774A0E2014C1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</Template>
  <TotalTime>134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Randria</dc:creator>
  <cp:keywords/>
  <dc:description/>
  <cp:lastModifiedBy>Alex Randria</cp:lastModifiedBy>
  <cp:revision>1</cp:revision>
  <dcterms:created xsi:type="dcterms:W3CDTF">2023-02-07T11:35:00Z</dcterms:created>
  <dcterms:modified xsi:type="dcterms:W3CDTF">2023-02-07T13:49:00Z</dcterms:modified>
</cp:coreProperties>
</file>